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29384759"/>
        <w:docPartObj>
          <w:docPartGallery w:val="Cover Pages"/>
          <w:docPartUnique/>
        </w:docPartObj>
      </w:sdtPr>
      <w:sdtEndPr/>
      <w:sdtContent>
        <w:p w14:paraId="7E6532FC" w14:textId="77777777" w:rsidR="0082597A" w:rsidRDefault="002A22CD">
          <w:pPr>
            <w:pStyle w:val="En-tt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41F216" wp14:editId="2DF12437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6880225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699770" cy="10058400"/>
                    <wp:effectExtent l="0" t="0" r="0" b="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CF63F4" w14:textId="77777777" w:rsidR="0082597A" w:rsidRDefault="0082597A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541F216" id="Rectangle 12" o:spid="_x0000_s1026" style="position:absolute;margin-left:0;margin-top:0;width:55.1pt;height:11in;z-index:251660288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" fillcolor="#dfdcb7 [3214]" stroked="f" strokeweight="2pt">
                    <v:path arrowok="t"/>
                    <v:textbox>
                      <w:txbxContent>
                        <w:p w14:paraId="5FCF63F4" w14:textId="77777777" w:rsidR="0082597A" w:rsidRDefault="0082597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070CE0" wp14:editId="0485BE60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6880225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81000</wp14:pctPosVOffset>
                        </wp:positionV>
                      </mc:Choice>
                      <mc:Fallback>
                        <wp:positionV relativeFrom="page">
                          <wp:posOffset>8660765</wp:posOffset>
                        </wp:positionV>
                      </mc:Fallback>
                    </mc:AlternateContent>
                    <wp:extent cx="699770" cy="905510"/>
                    <wp:effectExtent l="0" t="0" r="0" b="0"/>
                    <wp:wrapNone/>
                    <wp:docPr id="14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905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F98F01" w14:textId="77777777" w:rsidR="0082597A" w:rsidRDefault="0082597A"/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w14:anchorId="17070CE0" id="Rectangle 5" o:spid="_x0000_s1027" style="position:absolute;margin-left:0;margin-top:0;width:55.1pt;height:71.3pt;z-index:25166131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UWV7mg8CAACC&#10;BAAADgAAAAAAAAAAAAAAAAAuAgAAZHJzL2Uyb0RvYy54bWxQSwECLQAUAAYACAAAACEAhwOJ+doA&#10;AAAFAQAADwAAAAAAAAAAAAAAAABpBAAAZHJzL2Rvd25yZXYueG1sUEsFBgAAAAAEAAQA8wAAAHAF&#10;AAAAAA==&#10;" fillcolor="#a9a57c [3204]" stroked="f" strokeweight="2pt">
                    <v:path arrowok="t"/>
                    <v:textbox>
                      <w:txbxContent>
                        <w:p w14:paraId="05F98F01" w14:textId="77777777" w:rsidR="0082597A" w:rsidRDefault="0082597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B61E1D7" w14:textId="77777777" w:rsidR="0082597A" w:rsidRDefault="002A22CD">
          <w:pPr>
            <w:pStyle w:val="Titre"/>
            <w:rPr>
              <w:color w:val="4C4635" w:themeColor="text2" w:themeShade="BF"/>
            </w:rPr>
          </w:pPr>
          <w:r>
            <w:rPr>
              <w:noProof/>
              <w:color w:val="00000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E529EA" wp14:editId="0785C2F7">
                    <wp:simplePos x="0" y="0"/>
                    <wp:positionH relativeFrom="page">
                      <wp:align>left</wp:align>
                    </wp:positionH>
                    <wp:positionV relativeFrom="page">
                      <wp:align>center</wp:align>
                    </wp:positionV>
                    <wp:extent cx="7072630" cy="10058400"/>
                    <wp:effectExtent l="0" t="0" r="0" b="0"/>
                    <wp:wrapNone/>
                    <wp:docPr id="16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7263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DFDCB7" w:themeColor="background2"/>
                                    <w:kern w:val="28"/>
                                    <w:sz w:val="108"/>
                                    <w:szCs w:val="108"/>
                                    <w14:ligatures w14:val="standard"/>
                                    <w14:numForm w14:val="oldStyle"/>
                                  </w:rPr>
                                  <w:alias w:val="Titre"/>
                                  <w:tag w:val="Titre"/>
                                  <w:id w:val="-1519844660"/>
                                  <w:placeholder>
                                    <w:docPart w:val="CE22FD2A444C446DA0743912438426B2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F10182" w14:textId="77777777" w:rsidR="0082597A" w:rsidRDefault="002E6BA9">
                                    <w:pPr>
                                      <w:pStyle w:val="Sous-titre"/>
                                      <w:spacing w:before="120"/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14:ligatures w14:val="standard"/>
                                        <w14:numForm w14:val="oldStyle"/>
                                      </w:rPr>
                                      <w:t>JAVA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DFDCB7" w:themeColor="background2"/>
                                  </w:rPr>
                                  <w:alias w:val="Sous-titre"/>
                                  <w:id w:val="-1879006585"/>
                                  <w:placeholder>
                                    <w:docPart w:val="909042552F1E402990449F045AE3ED38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D3C312" w14:textId="77777777" w:rsidR="0082597A" w:rsidRDefault="002E6BA9">
                                    <w:pPr>
                                      <w:pStyle w:val="Sous-titre"/>
                                      <w:rPr>
                                        <w:color w:val="DFDCB7" w:themeColor="background2"/>
                                      </w:rPr>
                                    </w:pPr>
                                    <w:r>
                                      <w:rPr>
                                        <w:color w:val="DFDCB7" w:themeColor="background2"/>
                                      </w:rPr>
                                      <w:t>PROJET G : GESTION DU PARKING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DFDCB7" w:themeColor="background2"/>
                                  </w:rPr>
                                  <w:alias w:val="Résumé"/>
                                  <w:id w:val="-2111879622"/>
                                  <w:placeholder>
                                    <w:docPart w:val="22F6A4EFCCD6448DA8415D21ACA9A75D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DEF8AA5" w14:textId="77777777" w:rsidR="0082597A" w:rsidRDefault="002E6BA9">
                                    <w:pPr>
                                      <w:rPr>
                                        <w:color w:val="DFDCB7" w:themeColor="background2"/>
                                      </w:rPr>
                                    </w:pPr>
                                    <w:r w:rsidRPr="002E6BA9">
                                      <w:rPr>
                                        <w:color w:val="DFDCB7" w:themeColor="background2"/>
                                      </w:rPr>
                                      <w:t>Par Sarah Simon, Aminata S. Ndiaye, Herve Kay, Stanley Tillot, Vincent Hebrard</w:t>
                                    </w:r>
                                  </w:p>
                                </w:sdtContent>
                              </w:sdt>
                              <w:p w14:paraId="09A68E39" w14:textId="77777777" w:rsidR="0082597A" w:rsidRDefault="0082597A"/>
                            </w:txbxContent>
                          </wps:txbx>
                          <wps:bodyPr rot="0" spcFirstLastPara="0" vertOverflow="overflow" horzOverflow="overflow" vert="horz" wrap="square" lIns="1005840" tIns="45720" rIns="274320" bIns="2834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19E529EA" id="Rectangle 16" o:spid="_x0000_s1028" style="position:absolute;margin-left:0;margin-top:0;width:556.9pt;height:11in;z-index:25165926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" stroked="f" strokeweight="2pt">
                    <v:fill r:id="rId10" o:title="" recolor="t" rotate="t" type="tile"/>
                    <v:imagedata recolortarget="#6d634b [3122]"/>
                    <v:path arrowok="t"/>
                    <v:textbox inset="79.2pt,,21.6pt,223.2p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DFDCB7" w:themeColor="background2"/>
                              <w:kern w:val="28"/>
                              <w:sz w:val="108"/>
                              <w:szCs w:val="108"/>
                              <w14:ligatures w14:val="standard"/>
                              <w14:numForm w14:val="oldStyle"/>
                            </w:rPr>
                            <w:alias w:val="Titre"/>
                            <w:tag w:val="Titre"/>
                            <w:id w:val="-1519844660"/>
                            <w:placeholder>
                              <w:docPart w:val="CE22FD2A444C446DA0743912438426B2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7F10182" w14:textId="77777777" w:rsidR="0082597A" w:rsidRDefault="002E6BA9">
                              <w:pPr>
                                <w:pStyle w:val="Sous-titre"/>
                                <w:spacing w:before="120"/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14:ligatures w14:val="standard"/>
                                  <w14:numForm w14:val="oldStyle"/>
                                </w:rPr>
                                <w:t>JAVA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DFDCB7" w:themeColor="background2"/>
                            </w:rPr>
                            <w:alias w:val="Sous-titre"/>
                            <w:id w:val="-1879006585"/>
                            <w:placeholder>
                              <w:docPart w:val="909042552F1E402990449F045AE3ED38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3D3C312" w14:textId="77777777" w:rsidR="0082597A" w:rsidRDefault="002E6BA9">
                              <w:pPr>
                                <w:pStyle w:val="Sous-titre"/>
                                <w:rPr>
                                  <w:color w:val="DFDCB7" w:themeColor="background2"/>
                                </w:rPr>
                              </w:pPr>
                              <w:r>
                                <w:rPr>
                                  <w:color w:val="DFDCB7" w:themeColor="background2"/>
                                </w:rPr>
                                <w:t>PROJET G : GESTION DU PARKING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DFDCB7" w:themeColor="background2"/>
                            </w:rPr>
                            <w:alias w:val="Résumé"/>
                            <w:id w:val="-2111879622"/>
                            <w:placeholder>
                              <w:docPart w:val="22F6A4EFCCD6448DA8415D21ACA9A75D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1DEF8AA5" w14:textId="77777777" w:rsidR="0082597A" w:rsidRDefault="002E6BA9">
                              <w:pPr>
                                <w:rPr>
                                  <w:color w:val="DFDCB7" w:themeColor="background2"/>
                                </w:rPr>
                              </w:pPr>
                              <w:r w:rsidRPr="002E6BA9">
                                <w:rPr>
                                  <w:color w:val="DFDCB7" w:themeColor="background2"/>
                                </w:rPr>
                                <w:t>Par Sarah Simon, Aminata S. Ndiaye, Herve Kay, Stanley Tillot, Vincent Hebrard</w:t>
                              </w:r>
                            </w:p>
                          </w:sdtContent>
                        </w:sdt>
                        <w:p w14:paraId="09A68E39" w14:textId="77777777" w:rsidR="0082597A" w:rsidRDefault="0082597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521A4FC" w14:textId="77777777" w:rsidR="0082597A" w:rsidRDefault="002A22CD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color w:val="4C4635" w:themeColor="text2" w:themeShade="BF"/>
        </w:rPr>
        <w:id w:val="633372245"/>
        <w:placeholder>
          <w:docPart w:val="60ECB4FA31D54B349EE8E1145AF5A931"/>
        </w:placeholder>
        <w:temporary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color w:val="4C4635" w:themeColor="text2" w:themeShade="BF"/>
        </w:rPr>
      </w:sdtEndPr>
      <w:sdtContent>
        <w:p w14:paraId="36C33402" w14:textId="77777777" w:rsidR="0082597A" w:rsidRDefault="002E6BA9">
          <w:pPr>
            <w:pStyle w:val="Titre"/>
            <w:rPr>
              <w:color w:val="4C4635" w:themeColor="text2" w:themeShade="BF"/>
            </w:rPr>
          </w:pPr>
          <w:r>
            <w:rPr>
              <w:color w:val="4C4635" w:themeColor="text2" w:themeShade="BF"/>
            </w:rPr>
            <w:t>JAVA</w:t>
          </w:r>
        </w:p>
      </w:sdtContent>
    </w:sdt>
    <w:p w14:paraId="730FD706" w14:textId="4B4D7E8D" w:rsidR="002E6BA9" w:rsidRDefault="002A22CD" w:rsidP="002A22CD">
      <w:pPr>
        <w:pStyle w:val="Sous-titre"/>
      </w:pPr>
      <w:sdt>
        <w:sdtPr>
          <w:id w:val="1161806749"/>
          <w:placeholder>
            <w:docPart w:val="5F49D2FB78CB45798CA713E9F1EBD183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2E6BA9">
            <w:t>PROJET G : GESTION DU PARKING</w:t>
          </w:r>
        </w:sdtContent>
      </w:sdt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1951FC0" wp14:editId="40EFCE0F">
                <wp:simplePos x="0" y="0"/>
                <wp:positionH relativeFrom="page">
                  <wp:align>outside</wp:align>
                </wp:positionH>
                <wp:positionV relativeFrom="page">
                  <wp:align>center</wp:align>
                </wp:positionV>
                <wp:extent cx="3339101" cy="10058400"/>
                <wp:effectExtent l="0" t="0" r="0" b="0"/>
                <wp:wrapTight wrapText="bothSides">
                  <wp:wrapPolygon edited="0">
                    <wp:start x="4313" y="0"/>
                    <wp:lineTo x="4313" y="21559"/>
                    <wp:lineTo x="17252" y="21559"/>
                    <wp:lineTo x="17252" y="0"/>
                    <wp:lineTo x="4313" y="0"/>
                  </wp:wrapPolygon>
                </wp:wrapTight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200" cy="10058400"/>
                          <a:chOff x="0" y="0"/>
                          <a:chExt cx="3339101" cy="10058400"/>
                        </a:xfrm>
                      </wpg:grpSpPr>
                      <wps:wsp>
                        <wps:cNvPr id="92" name="Rectangle 24"/>
                        <wps:cNvSpPr>
                          <a:spLocks/>
                        </wps:cNvSpPr>
                        <wps:spPr>
                          <a:xfrm>
                            <a:off x="698643" y="0"/>
                            <a:ext cx="1943100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-271776972"/>
                                <w:temporary/>
                                <w:showingPlcHdr/>
                              </w:sdtPr>
                              <w:sdtEndPr/>
                              <w:sdtContent>
                                <w:p w14:paraId="14EB88A3" w14:textId="77777777" w:rsidR="0082597A" w:rsidRDefault="002A22CD">
                                  <w:pPr>
                                    <w:pStyle w:val="Titre1"/>
                                    <w:spacing w:after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[Titre de l’encadré]</w:t>
                                  </w:r>
                                </w:p>
                              </w:sdtContent>
                            </w:sdt>
                            <w:p w14:paraId="45D5FC26" w14:textId="77777777" w:rsidR="0082597A" w:rsidRDefault="0082597A"/>
                          </w:txbxContent>
                        </wps:txbx>
                        <wps:bodyPr rot="0" spcFirstLastPara="0" vertOverflow="overflow" horzOverflow="overflow" vert="horz" wrap="square" lIns="274320" tIns="3108960" rIns="27432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3339101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43000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31951FC0" id="Groupe 35" o:spid="_x0000_s1029" style="position:absolute;margin-left:211.7pt;margin-top:0;width:262.9pt;height:11in;z-index:-251653120;mso-width-percent:430;mso-height-percent:1000;mso-position-horizontal:outside;mso-position-horizontal-relative:page;mso-position-vertical:center;mso-position-vertical-relative:page;mso-width-percent:430;mso-height-percent:1000" coordsize="3339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">
                <v:rect id="Rectangle 24" o:spid="_x0000_s1030" style="position:absolute;left:6986;width:19431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" fillcolor="#a9a57c [3204]" stroked="f" strokeweight="2pt">
                  <v:path arrowok="t"/>
                  <v:textbox inset="21.6pt,244.8pt,21.6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id w:val="-271776972"/>
                          <w:temporary/>
                          <w:showingPlcHdr/>
                        </w:sdtPr>
                        <w:sdtEndPr/>
                        <w:sdtContent>
                          <w:p w14:paraId="14EB88A3" w14:textId="77777777" w:rsidR="0082597A" w:rsidRDefault="002A22CD">
                            <w:pPr>
                              <w:pStyle w:val="Titre1"/>
                              <w:spacing w:after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[Titre de l’encadré]</w:t>
                            </w:r>
                          </w:p>
                        </w:sdtContent>
                      </w:sdt>
                      <w:p w14:paraId="45D5FC26" w14:textId="77777777" w:rsidR="0082597A" w:rsidRDefault="0082597A"/>
                    </w:txbxContent>
                  </v:textbox>
                </v:rect>
                <v:rect id="Rectangle 93" o:spid="_x0000_s1031" style="position:absolute;width:33391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" filled="f" stroked="f" strokeweight="2pt"/>
                <w10:wrap type="tight" anchorx="page" anchory="page"/>
              </v:group>
            </w:pict>
          </mc:Fallback>
        </mc:AlternateContent>
      </w:r>
    </w:p>
    <w:p w14:paraId="76FCC5C7" w14:textId="77777777" w:rsidR="002A22CD" w:rsidRPr="002A22CD" w:rsidRDefault="002A22CD" w:rsidP="002A22CD"/>
    <w:p w14:paraId="41B8EE80" w14:textId="77777777" w:rsidR="002E6BA9" w:rsidRDefault="002E6BA9" w:rsidP="002E6BA9">
      <w:r>
        <w:t>Notre projet consiste à mettre en place un parking.</w:t>
      </w:r>
    </w:p>
    <w:p w14:paraId="6EA27EF0" w14:textId="3963D3EA" w:rsidR="002E6BA9" w:rsidRDefault="002E6BA9" w:rsidP="002E6BA9">
      <w:r>
        <w:t>L'utilisateur pourra ainsi person</w:t>
      </w:r>
      <w:r w:rsidR="005A37C3">
        <w:t>n</w:t>
      </w:r>
      <w:r>
        <w:t>aliser la voiture (nom de la marque, modèle de la voiture...)</w:t>
      </w:r>
    </w:p>
    <w:p w14:paraId="6AECA03E" w14:textId="52898F1B" w:rsidR="002E6BA9" w:rsidRDefault="005A37C3" w:rsidP="002E6BA9">
      <w:r>
        <w:t>La voiture a</w:t>
      </w:r>
      <w:r w:rsidR="002E6BA9">
        <w:t>u</w:t>
      </w:r>
      <w:r>
        <w:t>r</w:t>
      </w:r>
      <w:r w:rsidR="002E6BA9">
        <w:t>a ainsi un "ticket", qui lui servira lorsqu'elle devra sortir du parking.</w:t>
      </w:r>
    </w:p>
    <w:p w14:paraId="12CC4976" w14:textId="77777777" w:rsidR="002E6BA9" w:rsidRDefault="002E6BA9" w:rsidP="002E6BA9">
      <w:r>
        <w:t xml:space="preserve">Il devra ensuite choisir où garer son véhicule, et grâce à l'interface graphique, </w:t>
      </w:r>
    </w:p>
    <w:p w14:paraId="422AECBD" w14:textId="572B0AA6" w:rsidR="002E6BA9" w:rsidRDefault="005A37C3" w:rsidP="002E6BA9">
      <w:r>
        <w:t>Il</w:t>
      </w:r>
      <w:r w:rsidR="002E6BA9">
        <w:t xml:space="preserve"> sau</w:t>
      </w:r>
      <w:r>
        <w:t>ra si l'emplacement pour garer s</w:t>
      </w:r>
      <w:r w:rsidR="002E6BA9">
        <w:t>a voiture et disponible ou non (grâce à un code couleur indiqué dans le programme).</w:t>
      </w:r>
    </w:p>
    <w:p w14:paraId="03C8E355" w14:textId="77777777" w:rsidR="002E6BA9" w:rsidRDefault="002E6BA9" w:rsidP="002E6BA9">
      <w:r>
        <w:t xml:space="preserve">Quand l'utilisateur voudra qu'une voiture quitte le parking, </w:t>
      </w:r>
    </w:p>
    <w:p w14:paraId="4CC5F118" w14:textId="40793820" w:rsidR="002E6BA9" w:rsidRDefault="005A37C3" w:rsidP="002E6BA9">
      <w:r>
        <w:t>Il</w:t>
      </w:r>
      <w:r w:rsidR="002E6BA9">
        <w:t xml:space="preserve"> devra payer grâce à son ticket où il </w:t>
      </w:r>
      <w:r>
        <w:t>lui sera indiqué son heure de dé</w:t>
      </w:r>
      <w:r w:rsidR="002E6BA9">
        <w:t>part, son heure d'arrivée et le prix du stationnement.</w:t>
      </w:r>
    </w:p>
    <w:p w14:paraId="056B03E9" w14:textId="58539FEC" w:rsidR="002A22CD" w:rsidRDefault="002A22CD" w:rsidP="002E6BA9"/>
    <w:p w14:paraId="4F054D25" w14:textId="77777777" w:rsidR="002A22CD" w:rsidRDefault="002A22CD" w:rsidP="002A22CD">
      <w:bookmarkStart w:id="0" w:name="_GoBack"/>
      <w:bookmarkEnd w:id="0"/>
      <w:r>
        <w:t>Liste des fonctionnalités implémentés au parking :</w:t>
      </w:r>
    </w:p>
    <w:p w14:paraId="196D5405" w14:textId="25DF1472" w:rsidR="002A22CD" w:rsidRDefault="002A22CD" w:rsidP="002A22CD">
      <w:pPr>
        <w:pStyle w:val="Paragraphedeliste"/>
        <w:numPr>
          <w:ilvl w:val="0"/>
          <w:numId w:val="2"/>
        </w:numPr>
        <w:rPr>
          <w:color w:val="4C4635" w:themeColor="text2" w:themeShade="BF"/>
        </w:rPr>
      </w:pPr>
      <w:r>
        <w:rPr>
          <w:color w:val="4C4635" w:themeColor="text2" w:themeShade="BF"/>
        </w:rPr>
        <w:t>disponibilité des places</w:t>
      </w:r>
    </w:p>
    <w:p w14:paraId="123CFF03" w14:textId="1BD0D3D9" w:rsidR="002A22CD" w:rsidRDefault="002A22CD" w:rsidP="002A22CD">
      <w:pPr>
        <w:pStyle w:val="Paragraphedeliste"/>
        <w:numPr>
          <w:ilvl w:val="0"/>
          <w:numId w:val="2"/>
        </w:numPr>
        <w:rPr>
          <w:color w:val="4C4635" w:themeColor="text2" w:themeShade="BF"/>
        </w:rPr>
      </w:pPr>
      <w:r>
        <w:rPr>
          <w:color w:val="4C4635" w:themeColor="text2" w:themeShade="BF"/>
        </w:rPr>
        <w:t>système de paiement</w:t>
      </w:r>
    </w:p>
    <w:p w14:paraId="490FDC99" w14:textId="7A4B627E" w:rsidR="002A22CD" w:rsidRDefault="002A22CD" w:rsidP="002A22CD">
      <w:pPr>
        <w:pStyle w:val="Paragraphedeliste"/>
        <w:numPr>
          <w:ilvl w:val="0"/>
          <w:numId w:val="2"/>
        </w:numPr>
        <w:rPr>
          <w:color w:val="4C4635" w:themeColor="text2" w:themeShade="BF"/>
        </w:rPr>
      </w:pPr>
      <w:r>
        <w:rPr>
          <w:color w:val="4C4635" w:themeColor="text2" w:themeShade="BF"/>
        </w:rPr>
        <w:t>dénombrement des places</w:t>
      </w:r>
    </w:p>
    <w:p w14:paraId="008EB081" w14:textId="3D509A33" w:rsidR="002A22CD" w:rsidRDefault="002A22CD" w:rsidP="002A22CD">
      <w:pPr>
        <w:pStyle w:val="Paragraphedeliste"/>
        <w:numPr>
          <w:ilvl w:val="0"/>
          <w:numId w:val="2"/>
        </w:numPr>
        <w:rPr>
          <w:color w:val="4C4635" w:themeColor="text2" w:themeShade="BF"/>
        </w:rPr>
      </w:pPr>
      <w:r>
        <w:rPr>
          <w:color w:val="4C4635" w:themeColor="text2" w:themeShade="BF"/>
        </w:rPr>
        <w:t>partie graphique</w:t>
      </w:r>
    </w:p>
    <w:p w14:paraId="60BF0EEB" w14:textId="6199896F" w:rsidR="002E6BA9" w:rsidRDefault="002E6BA9" w:rsidP="002E6BA9"/>
    <w:p w14:paraId="5A3A5E62" w14:textId="77777777" w:rsidR="002A22CD" w:rsidRDefault="002A22CD" w:rsidP="002E6BA9"/>
    <w:p w14:paraId="1CAC281D" w14:textId="77777777" w:rsidR="002E6BA9" w:rsidRDefault="002E6BA9" w:rsidP="002E6BA9"/>
    <w:p w14:paraId="138B92BD" w14:textId="77777777" w:rsidR="002E6BA9" w:rsidRDefault="00E426B7" w:rsidP="002E6BA9">
      <w:r>
        <w:rPr>
          <w:noProof/>
        </w:rPr>
        <w:lastRenderedPageBreak/>
        <w:drawing>
          <wp:inline distT="0" distB="0" distL="0" distR="0" wp14:anchorId="4AC0EFF6" wp14:editId="012A3CD3">
            <wp:extent cx="5016500" cy="3904836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638" cy="390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2AF5" w14:textId="77777777" w:rsidR="0082597A" w:rsidRDefault="0082597A"/>
    <w:sectPr w:rsidR="0082597A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3061" w:right="2101" w:bottom="1440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DFFB8" w14:textId="77777777" w:rsidR="002E6BA9" w:rsidRDefault="002E6BA9">
      <w:pPr>
        <w:spacing w:after="0" w:line="240" w:lineRule="auto"/>
      </w:pPr>
      <w:r>
        <w:separator/>
      </w:r>
    </w:p>
  </w:endnote>
  <w:endnote w:type="continuationSeparator" w:id="0">
    <w:p w14:paraId="3A199C4F" w14:textId="77777777" w:rsidR="002E6BA9" w:rsidRDefault="002E6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B999B" w14:textId="77777777" w:rsidR="0082597A" w:rsidRDefault="002A22CD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9847973" wp14:editId="4A34121C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A6D5B6" w14:textId="77777777" w:rsidR="0082597A" w:rsidRDefault="0082597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9847973" id="_x0000_s103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qZfdg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14:paraId="0BA6D5B6" w14:textId="77777777" w:rsidR="0082597A" w:rsidRDefault="0082597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AA79423" wp14:editId="19EAE5F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02D4B9" w14:textId="77777777" w:rsidR="0082597A" w:rsidRDefault="0082597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AA79423" id="_x0000_s1039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Pa5w6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14:paraId="2302D4B9" w14:textId="77777777" w:rsidR="0082597A" w:rsidRDefault="0082597A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8634F6" wp14:editId="2EAAAC97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Parenthès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97AF129" w14:textId="57F65B38" w:rsidR="0082597A" w:rsidRDefault="002A22C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A37C3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8634F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Parenthèses 7" o:spid="_x0000_s1040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" filled="t" fillcolor="#a9a57c [3204]" strokecolor="white [3212]" strokeweight="1pt">
              <v:path arrowok="t"/>
              <v:textbox inset="0,,0">
                <w:txbxContent>
                  <w:p w14:paraId="397AF129" w14:textId="57F65B38" w:rsidR="0082597A" w:rsidRDefault="002A22CD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5A37C3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3E067" w14:textId="77777777" w:rsidR="0082597A" w:rsidRDefault="002A22CD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4ABF3EC" wp14:editId="33B9811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F896D5" w14:textId="77777777" w:rsidR="0082597A" w:rsidRDefault="0082597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4ABF3EC" id="_x0000_s104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STb4Uh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14:paraId="74F896D5" w14:textId="77777777" w:rsidR="0082597A" w:rsidRDefault="0082597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E9B5AAD" wp14:editId="58F2859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3A2DCB" w14:textId="77777777" w:rsidR="0082597A" w:rsidRDefault="0082597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E9B5AAD" id="_x0000_s1042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D/8KyoEQIA&#10;AIM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14:paraId="6A3A2DCB" w14:textId="77777777" w:rsidR="0082597A" w:rsidRDefault="0082597A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AFB3370" wp14:editId="41F14420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Parenthès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55026686" w14:textId="025820F4" w:rsidR="0082597A" w:rsidRDefault="002A22C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FB3370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3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" filled="t" fillcolor="#a9a57c [3204]" strokecolor="white [3212]" strokeweight="1pt">
              <v:path arrowok="t"/>
              <v:textbox inset="0,,0">
                <w:txbxContent>
                  <w:p w14:paraId="55026686" w14:textId="025820F4" w:rsidR="0082597A" w:rsidRDefault="002A22CD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1C2AC" w14:textId="77777777" w:rsidR="002E6BA9" w:rsidRDefault="002E6BA9">
      <w:pPr>
        <w:spacing w:after="0" w:line="240" w:lineRule="auto"/>
      </w:pPr>
      <w:r>
        <w:separator/>
      </w:r>
    </w:p>
  </w:footnote>
  <w:footnote w:type="continuationSeparator" w:id="0">
    <w:p w14:paraId="15E2589D" w14:textId="77777777" w:rsidR="002E6BA9" w:rsidRDefault="002E6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BF510" w14:textId="77777777" w:rsidR="0082597A" w:rsidRDefault="002A22CD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96AF4E3" wp14:editId="57416BD3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re"/>
                            <w:id w:val="-1801148763"/>
                            <w:placeholder>
                              <w:docPart w:val="9D65F2C6230B4977B080CFC4400DFB70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261276A" w14:textId="77777777" w:rsidR="0082597A" w:rsidRDefault="002E6BA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JAVA</w:t>
                              </w:r>
                            </w:p>
                          </w:sdtContent>
                        </w:sdt>
                        <w:p w14:paraId="5431E1F3" w14:textId="77777777" w:rsidR="0082597A" w:rsidRDefault="0082597A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396AF4E3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32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re"/>
                      <w:id w:val="-1801148763"/>
                      <w:placeholder>
                        <w:docPart w:val="9D65F2C6230B4977B080CFC4400DFB70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261276A" w14:textId="77777777" w:rsidR="0082597A" w:rsidRDefault="002E6BA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JAVA</w:t>
                        </w:r>
                      </w:p>
                    </w:sdtContent>
                  </w:sdt>
                  <w:p w14:paraId="5431E1F3" w14:textId="77777777" w:rsidR="0082597A" w:rsidRDefault="0082597A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03D262CF" wp14:editId="39255AEB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377B892" id="Rectangle 5" o:spid="_x0000_s1026" style="position:absolute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Hd7+f4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91DBA4B" wp14:editId="3480AFA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691EA1" w14:textId="77777777" w:rsidR="0082597A" w:rsidRDefault="0082597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691DBA4B" id="_x0000_s1033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" fillcolor="#a9a57c [3204]" stroked="f" strokeweight="2pt">
              <v:path arrowok="t"/>
              <v:textbox>
                <w:txbxContent>
                  <w:p w14:paraId="1D691EA1" w14:textId="77777777" w:rsidR="0082597A" w:rsidRDefault="0082597A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7E07748" wp14:editId="094CF38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8A6ACB" w14:textId="77777777" w:rsidR="0082597A" w:rsidRDefault="0082597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7E07748" id="Rectangle 4" o:spid="_x0000_s1034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7PvEE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14:paraId="038A6ACB" w14:textId="77777777" w:rsidR="0082597A" w:rsidRDefault="0082597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6E99D" w14:textId="77777777" w:rsidR="0082597A" w:rsidRDefault="002A22CD">
    <w:pPr>
      <w:pStyle w:val="En-tte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8274ADF" wp14:editId="46703C2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3E54118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BFA623" wp14:editId="055578F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re"/>
                            <w:id w:val="105336252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011E4D0" w14:textId="77777777" w:rsidR="0082597A" w:rsidRDefault="002E6BA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JAVA</w:t>
                              </w:r>
                            </w:p>
                          </w:sdtContent>
                        </w:sdt>
                        <w:p w14:paraId="7983FC51" w14:textId="77777777" w:rsidR="0082597A" w:rsidRDefault="0082597A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5ABFA623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re"/>
                      <w:id w:val="105336252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7011E4D0" w14:textId="77777777" w:rsidR="0082597A" w:rsidRDefault="002E6BA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JAVA</w:t>
                        </w:r>
                      </w:p>
                    </w:sdtContent>
                  </w:sdt>
                  <w:p w14:paraId="7983FC51" w14:textId="77777777" w:rsidR="0082597A" w:rsidRDefault="0082597A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B0F4772" wp14:editId="5434A97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E3EABE" w14:textId="77777777" w:rsidR="0082597A" w:rsidRDefault="0082597A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B0F4772" id="_x0000_s1036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UESwk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14:paraId="08E3EABE" w14:textId="77777777" w:rsidR="0082597A" w:rsidRDefault="0082597A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563E42" wp14:editId="1E9F1F6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2C00D5" w14:textId="77777777" w:rsidR="0082597A" w:rsidRDefault="0082597A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3563E42" id="_x0000_s1037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cxcF3R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14:paraId="6C2C00D5" w14:textId="77777777" w:rsidR="0082597A" w:rsidRDefault="0082597A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16FB6"/>
    <w:multiLevelType w:val="hybridMultilevel"/>
    <w:tmpl w:val="CBAAE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F3F97"/>
    <w:multiLevelType w:val="hybridMultilevel"/>
    <w:tmpl w:val="1640F10E"/>
    <w:lvl w:ilvl="0" w:tplc="07606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ttachedTemplate r:id="rId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A9"/>
    <w:rsid w:val="002A22CD"/>
    <w:rsid w:val="002E6BA9"/>
    <w:rsid w:val="005A37C3"/>
    <w:rsid w:val="0082597A"/>
    <w:rsid w:val="00947466"/>
    <w:rsid w:val="00E4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AB7387"/>
  <w15:docId w15:val="{7709606F-AC78-4F3B-8D1D-18F4A656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80"/>
      <w14:ligatures w14:val="standard"/>
      <w14:numForm w14:val="oldStyle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ajorEastAsia" w:cstheme="majorBidi"/>
      <w:iCs/>
      <w:color w:val="675E47" w:themeColor="text2"/>
      <w:sz w:val="32"/>
      <w:szCs w:val="32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character" w:styleId="lev">
    <w:name w:val="Strong"/>
    <w:basedOn w:val="Policepardfaut"/>
    <w:uiPriority w:val="22"/>
    <w:qFormat/>
    <w:rPr>
      <w:b/>
      <w:bCs/>
      <w14:numForm w14:val="oldStyle"/>
    </w:rPr>
  </w:style>
  <w:style w:type="character" w:styleId="Accentuation">
    <w:name w:val="Emphasis"/>
    <w:basedOn w:val="Policepardfaut"/>
    <w:uiPriority w:val="20"/>
    <w:qFormat/>
    <w:rPr>
      <w:i/>
      <w:iCs/>
      <w:color w:val="675E47" w:themeColor="text2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14:ligatures w14:val="standard"/>
      <w14:numForm w14:val="oldStyle"/>
    </w:rPr>
  </w:style>
  <w:style w:type="character" w:styleId="Emphaseple">
    <w:name w:val="Subtle Emphasis"/>
    <w:basedOn w:val="Policepardfaut"/>
    <w:uiPriority w:val="19"/>
    <w:qFormat/>
    <w:rPr>
      <w:i/>
      <w:iCs/>
      <w:color w:val="000000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9A57C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9CBEB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Nom">
    <w:name w:val="Nom"/>
    <w:basedOn w:val="Titre"/>
    <w:qFormat/>
    <w:rPr>
      <w:b/>
      <w:color w:val="4C4635" w:themeColor="text2" w:themeShade="BF"/>
      <w:sz w:val="28"/>
      <w:szCs w:val="28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sz w:val="21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tat\AppData\Roaming\Microsoft\Templates\Rapport%20(Mod&#232;le%20Contigu&#239;t&#233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0ECB4FA31D54B349EE8E1145AF5A9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A85DB9-98C7-4C7B-AF66-9D000A4D4D58}"/>
      </w:docPartPr>
      <w:docPartBody>
        <w:p w:rsidR="00000000" w:rsidRDefault="00000000">
          <w:pPr>
            <w:pStyle w:val="60ECB4FA31D54B349EE8E1145AF5A931"/>
          </w:pPr>
          <w:r>
            <w:t>[Titre du document]</w:t>
          </w:r>
        </w:p>
      </w:docPartBody>
    </w:docPart>
    <w:docPart>
      <w:docPartPr>
        <w:name w:val="5F49D2FB78CB45798CA713E9F1EBD1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4929F5-ABCA-43B5-B2F9-0DAAE5CD661D}"/>
      </w:docPartPr>
      <w:docPartBody>
        <w:p w:rsidR="00000000" w:rsidRDefault="00000000">
          <w:pPr>
            <w:pStyle w:val="5F49D2FB78CB45798CA713E9F1EBD183"/>
          </w:pPr>
          <w:r>
            <w:rPr>
              <w:rStyle w:val="Textedelespacerserv"/>
            </w:rPr>
            <w:t>[Sous-titre du document]</w:t>
          </w:r>
        </w:p>
      </w:docPartBody>
    </w:docPart>
    <w:docPart>
      <w:docPartPr>
        <w:name w:val="CE22FD2A444C446DA0743912438426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75A822-3840-45AD-A03E-F0FE7F569683}"/>
      </w:docPartPr>
      <w:docPartBody>
        <w:p w:rsidR="00000000" w:rsidRDefault="00000000">
          <w:pPr>
            <w:pStyle w:val="CE22FD2A444C446DA0743912438426B2"/>
          </w:pPr>
          <w:r>
            <w:rPr>
              <w:rFonts w:asciiTheme="majorHAnsi" w:hAnsiTheme="majorHAnsi"/>
              <w:color w:val="E7E6E6" w:themeColor="background2"/>
              <w:sz w:val="80"/>
              <w:szCs w:val="80"/>
            </w:rPr>
            <w:t>[Titre du document]</w:t>
          </w:r>
        </w:p>
      </w:docPartBody>
    </w:docPart>
    <w:docPart>
      <w:docPartPr>
        <w:name w:val="909042552F1E402990449F045AE3ED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1600D9-ADCA-4810-92BC-2ECAEE19B2E2}"/>
      </w:docPartPr>
      <w:docPartBody>
        <w:p w:rsidR="00000000" w:rsidRDefault="00000000">
          <w:pPr>
            <w:pStyle w:val="909042552F1E402990449F045AE3ED38"/>
          </w:pPr>
          <w:r>
            <w:rPr>
              <w:color w:val="E7E6E6" w:themeColor="background2"/>
            </w:rPr>
            <w:t>[Sous-titre du document]</w:t>
          </w:r>
        </w:p>
      </w:docPartBody>
    </w:docPart>
    <w:docPart>
      <w:docPartPr>
        <w:name w:val="22F6A4EFCCD6448DA8415D21ACA9A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AE9A10-A6AF-460B-9B81-F47B493FC744}"/>
      </w:docPartPr>
      <w:docPartBody>
        <w:p w:rsidR="00000000" w:rsidRDefault="00000000">
          <w:pPr>
            <w:pStyle w:val="22F6A4EFCCD6448DA8415D21ACA9A75D"/>
          </w:pPr>
          <w:r>
            <w:rPr>
              <w:color w:val="E7E6E6" w:themeColor="background2"/>
            </w:rPr>
            <w:t>[Tapez le résumé du document ici. Il s’agit généralement d’une courte synthèse du document.]</w:t>
          </w:r>
        </w:p>
      </w:docPartBody>
    </w:docPart>
    <w:docPart>
      <w:docPartPr>
        <w:name w:val="9D65F2C6230B4977B080CFC4400DFB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05918A-EEFA-4249-854C-C15D9BEAFD12}"/>
      </w:docPartPr>
      <w:docPartBody>
        <w:p w:rsidR="00000000" w:rsidRDefault="00000000">
          <w:pPr>
            <w:pStyle w:val="9D65F2C6230B4977B080CFC4400DFB70"/>
          </w:pPr>
          <w:r>
            <w:rPr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z w:val="32"/>
      <w:szCs w:val="32"/>
      <w14:numForm w14:val="oldSty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F5496" w:themeColor="accent1" w:themeShade="B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0ECB4FA31D54B349EE8E1145AF5A931">
    <w:name w:val="60ECB4FA31D54B349EE8E1145AF5A931"/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customStyle="1" w:styleId="5F49D2FB78CB45798CA713E9F1EBD183">
    <w:name w:val="5F49D2FB78CB45798CA713E9F1EBD183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olor w:val="4472C4" w:themeColor="accent1"/>
      <w:sz w:val="32"/>
      <w:szCs w:val="32"/>
      <w14:numForm w14:val="oldSty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olor w:val="2F5496" w:themeColor="accent1" w:themeShade="BF"/>
      <w:sz w:val="24"/>
    </w:rPr>
  </w:style>
  <w:style w:type="paragraph" w:customStyle="1" w:styleId="603EFA2D32424B4DA96DB4B6623FC793">
    <w:name w:val="603EFA2D32424B4DA96DB4B6623FC793"/>
  </w:style>
  <w:style w:type="paragraph" w:customStyle="1" w:styleId="CE22FD2A444C446DA0743912438426B2">
    <w:name w:val="CE22FD2A444C446DA0743912438426B2"/>
  </w:style>
  <w:style w:type="paragraph" w:customStyle="1" w:styleId="909042552F1E402990449F045AE3ED38">
    <w:name w:val="909042552F1E402990449F045AE3ED38"/>
  </w:style>
  <w:style w:type="paragraph" w:customStyle="1" w:styleId="22F6A4EFCCD6448DA8415D21ACA9A75D">
    <w:name w:val="22F6A4EFCCD6448DA8415D21ACA9A75D"/>
  </w:style>
  <w:style w:type="paragraph" w:customStyle="1" w:styleId="9D65F2C6230B4977B080CFC4400DFB70">
    <w:name w:val="9D65F2C6230B4977B080CFC4400DFB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>Par Sarah Simon, Aminata S. Ndiaye, Herve Kay, Stanley Tillot, Vincent Hebrard</Abstract>
  <CompanyAddress/>
  <CompanyPhone/>
  <CompanyFax/>
  <CompanyEmail/>
</CoverPageProperti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9079E-4719-42E8-9A1B-C229AB311B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BFDCDD65-9DEC-47C0-A28D-32AFFFA5A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(Modèle Contiguïté)</Template>
  <TotalTime>26</TotalTime>
  <Pages>3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JAVA</vt:lpstr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subject>PROJET G : GESTION DU PARKING</dc:subject>
  <dc:creator>sarah simon</dc:creator>
  <cp:keywords/>
  <cp:lastModifiedBy>sarah simon</cp:lastModifiedBy>
  <cp:revision>4</cp:revision>
  <dcterms:created xsi:type="dcterms:W3CDTF">2017-03-28T12:23:00Z</dcterms:created>
  <dcterms:modified xsi:type="dcterms:W3CDTF">2017-03-28T12:49:00Z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TC017730539991</vt:lpwstr>
  </property>
</Properties>
</file>